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8D52EE">
      <w:pPr>
        <w:pStyle w:val="Titre1"/>
      </w:pPr>
      <w:r>
        <w:t>I</w:t>
      </w:r>
      <w:r w:rsidRPr="007625C0">
        <w:t xml:space="preserve">NFORMATIONS </w:t>
      </w:r>
      <w:r>
        <w:t>GENERALES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367"/>
        <w:gridCol w:w="2661"/>
      </w:tblGrid>
      <w:tr w:rsidR="00E711C5" w:rsidRPr="000C4CDE" w:rsidTr="00A26B83">
        <w:trPr>
          <w:trHeight w:val="397"/>
          <w:jc w:val="center"/>
        </w:trPr>
        <w:tc>
          <w:tcPr>
            <w:tcW w:w="2600" w:type="dxa"/>
            <w:vMerge w:val="restart"/>
            <w:vAlign w:val="center"/>
          </w:tcPr>
          <w:p w:rsidR="00E711C5" w:rsidRPr="000C4CDE" w:rsidRDefault="00D0327B" w:rsidP="000C4CDE">
            <w:r>
              <w:t>Groupe</w:t>
            </w:r>
            <w:r w:rsidR="00E711C5" w:rsidRPr="000C4CDE">
              <w:t xml:space="preserve"> :</w:t>
            </w:r>
          </w:p>
        </w:tc>
        <w:tc>
          <w:tcPr>
            <w:tcW w:w="4367" w:type="dxa"/>
            <w:vAlign w:val="center"/>
          </w:tcPr>
          <w:p w:rsidR="00E711C5" w:rsidRPr="000C4CDE" w:rsidRDefault="00E711C5" w:rsidP="00816CF4">
            <w:r w:rsidRPr="000C4CDE">
              <w:t>Nom :</w:t>
            </w:r>
            <w:r w:rsidR="00311BC4">
              <w:t xml:space="preserve"> </w:t>
            </w:r>
            <w:r w:rsidR="00737AA2">
              <w:t>Favre</w:t>
            </w:r>
          </w:p>
        </w:tc>
        <w:tc>
          <w:tcPr>
            <w:tcW w:w="2661" w:type="dxa"/>
            <w:vAlign w:val="center"/>
          </w:tcPr>
          <w:p w:rsidR="00E711C5" w:rsidRPr="000C4CDE" w:rsidRDefault="00E711C5" w:rsidP="00816CF4">
            <w:r w:rsidRPr="00B85085">
              <w:t>Prénom </w:t>
            </w:r>
            <w:r w:rsidRPr="000C4CDE">
              <w:t>:</w:t>
            </w:r>
            <w:r w:rsidR="00B603D9" w:rsidRPr="000C4CDE">
              <w:t xml:space="preserve"> </w:t>
            </w:r>
            <w:r w:rsidR="00737AA2">
              <w:t>Noah</w:t>
            </w:r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D0327B" w:rsidRPr="000C4CDE" w:rsidRDefault="00D0327B" w:rsidP="00D0327B">
            <w:r w:rsidRPr="000C4CDE">
              <w:t xml:space="preserve">Nom : </w:t>
            </w:r>
            <w:proofErr w:type="spellStart"/>
            <w:r w:rsidR="00737AA2">
              <w:t>Bontems</w:t>
            </w:r>
            <w:proofErr w:type="spellEnd"/>
          </w:p>
        </w:tc>
        <w:tc>
          <w:tcPr>
            <w:tcW w:w="2661" w:type="dxa"/>
            <w:vAlign w:val="center"/>
          </w:tcPr>
          <w:p w:rsidR="00D0327B" w:rsidRPr="000C4CDE" w:rsidRDefault="00D0327B" w:rsidP="00D0327B">
            <w:r w:rsidRPr="00B85085">
              <w:t>Prénom </w:t>
            </w:r>
            <w:r w:rsidRPr="000C4CDE">
              <w:t xml:space="preserve">: </w:t>
            </w:r>
            <w:r w:rsidR="00737AA2">
              <w:t>Dylan</w:t>
            </w:r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311BC4" w:rsidRPr="000C4CDE" w:rsidRDefault="00311BC4" w:rsidP="00D0327B">
            <w:r>
              <w:t>Nom :</w:t>
            </w:r>
            <w:r w:rsidR="00737AA2">
              <w:t xml:space="preserve"> </w:t>
            </w:r>
            <w:proofErr w:type="spellStart"/>
            <w:r w:rsidR="00737AA2">
              <w:t>Sivathasan</w:t>
            </w:r>
            <w:proofErr w:type="spellEnd"/>
          </w:p>
        </w:tc>
        <w:tc>
          <w:tcPr>
            <w:tcW w:w="2661" w:type="dxa"/>
            <w:vAlign w:val="center"/>
          </w:tcPr>
          <w:p w:rsidR="00D0327B" w:rsidRPr="000C4CDE" w:rsidRDefault="00D0327B" w:rsidP="00D0327B">
            <w:r w:rsidRPr="00B85085">
              <w:t>Prénom </w:t>
            </w:r>
            <w:r w:rsidRPr="000C4CDE">
              <w:t>:</w:t>
            </w:r>
            <w:r w:rsidR="00E33D8A">
              <w:t xml:space="preserve"> </w:t>
            </w:r>
            <w:proofErr w:type="spellStart"/>
            <w:r w:rsidR="00737AA2">
              <w:t>Sanjaey</w:t>
            </w:r>
            <w:proofErr w:type="spellEnd"/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D0327B" w:rsidRPr="000C4CDE" w:rsidRDefault="00737AA2" w:rsidP="00D0327B">
            <w:r>
              <w:t>Nom : Charpié</w:t>
            </w:r>
          </w:p>
        </w:tc>
        <w:tc>
          <w:tcPr>
            <w:tcW w:w="2661" w:type="dxa"/>
            <w:vAlign w:val="center"/>
          </w:tcPr>
          <w:p w:rsidR="00D0327B" w:rsidRPr="000C4CDE" w:rsidRDefault="00737AA2" w:rsidP="00D0327B">
            <w:r>
              <w:t>Prénom : Emilien</w:t>
            </w:r>
            <w:bookmarkStart w:id="0" w:name="_GoBack"/>
            <w:bookmarkEnd w:id="0"/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 w:val="restart"/>
            <w:vAlign w:val="center"/>
          </w:tcPr>
          <w:p w:rsidR="00D0327B" w:rsidRPr="000C4CDE" w:rsidRDefault="00D0327B" w:rsidP="00D0327B">
            <w:r>
              <w:t>Client</w:t>
            </w:r>
            <w:r w:rsidRPr="000C4CDE">
              <w:t xml:space="preserve"> :</w:t>
            </w:r>
          </w:p>
        </w:tc>
        <w:tc>
          <w:tcPr>
            <w:tcW w:w="4367" w:type="dxa"/>
            <w:vAlign w:val="center"/>
          </w:tcPr>
          <w:p w:rsidR="00D0327B" w:rsidRPr="000C4CDE" w:rsidRDefault="00D0327B" w:rsidP="00D0327B">
            <w:r w:rsidRPr="000C4CDE">
              <w:t>Nom :</w:t>
            </w:r>
            <w:r w:rsidR="00E33D8A">
              <w:t xml:space="preserve"> </w:t>
            </w:r>
            <w:r w:rsidR="00390B03">
              <w:t>Bourquard</w:t>
            </w:r>
          </w:p>
        </w:tc>
        <w:tc>
          <w:tcPr>
            <w:tcW w:w="2661" w:type="dxa"/>
            <w:vAlign w:val="center"/>
          </w:tcPr>
          <w:p w:rsidR="00D0327B" w:rsidRPr="000C4CDE" w:rsidRDefault="00D0327B" w:rsidP="00390B03">
            <w:r w:rsidRPr="000C4CDE">
              <w:t>Prénom :</w:t>
            </w:r>
            <w:r w:rsidR="00E33D8A">
              <w:t xml:space="preserve"> </w:t>
            </w:r>
            <w:r w:rsidR="00390B03">
              <w:t>Sacha</w:t>
            </w:r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D0327B" w:rsidRPr="000C4CDE" w:rsidRDefault="00E33D8A" w:rsidP="00390B03">
            <w:r>
              <w:t xml:space="preserve">Nom : </w:t>
            </w:r>
            <w:proofErr w:type="spellStart"/>
            <w:r w:rsidR="00390B03">
              <w:t>Kandasamy</w:t>
            </w:r>
            <w:proofErr w:type="spellEnd"/>
          </w:p>
        </w:tc>
        <w:tc>
          <w:tcPr>
            <w:tcW w:w="2661" w:type="dxa"/>
            <w:vAlign w:val="center"/>
          </w:tcPr>
          <w:p w:rsidR="00D0327B" w:rsidRPr="000C4CDE" w:rsidRDefault="00D0327B" w:rsidP="00D0327B">
            <w:r w:rsidRPr="000C4CDE">
              <w:t xml:space="preserve">Prénom : </w:t>
            </w:r>
            <w:proofErr w:type="spellStart"/>
            <w:r w:rsidR="00390B03">
              <w:t>Pruthvin</w:t>
            </w:r>
            <w:proofErr w:type="spellEnd"/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D0327B" w:rsidRPr="000C4CDE" w:rsidRDefault="00D0327B" w:rsidP="00D0327B">
            <w:r w:rsidRPr="000C4CDE">
              <w:t xml:space="preserve">Nom : </w:t>
            </w:r>
            <w:r w:rsidR="00737AA2">
              <w:t>Da Silva</w:t>
            </w:r>
          </w:p>
        </w:tc>
        <w:tc>
          <w:tcPr>
            <w:tcW w:w="2661" w:type="dxa"/>
            <w:vAlign w:val="center"/>
          </w:tcPr>
          <w:p w:rsidR="00D0327B" w:rsidRPr="000C4CDE" w:rsidRDefault="00E33D8A" w:rsidP="00D0327B">
            <w:r>
              <w:t xml:space="preserve">Prénom : </w:t>
            </w:r>
            <w:r w:rsidR="00737AA2">
              <w:t>Diego</w:t>
            </w:r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Merge/>
            <w:vAlign w:val="center"/>
          </w:tcPr>
          <w:p w:rsidR="00D0327B" w:rsidRDefault="00D0327B" w:rsidP="00D0327B"/>
        </w:tc>
        <w:tc>
          <w:tcPr>
            <w:tcW w:w="4367" w:type="dxa"/>
            <w:vAlign w:val="center"/>
          </w:tcPr>
          <w:p w:rsidR="00D0327B" w:rsidRPr="000C4CDE" w:rsidRDefault="00737AA2" w:rsidP="00D0327B">
            <w:r>
              <w:t xml:space="preserve">Nom : </w:t>
            </w:r>
            <w:proofErr w:type="spellStart"/>
            <w:r>
              <w:t>Grin</w:t>
            </w:r>
            <w:proofErr w:type="spellEnd"/>
          </w:p>
        </w:tc>
        <w:tc>
          <w:tcPr>
            <w:tcW w:w="2661" w:type="dxa"/>
            <w:vAlign w:val="center"/>
          </w:tcPr>
          <w:p w:rsidR="00D0327B" w:rsidRPr="000C4CDE" w:rsidRDefault="00737AA2" w:rsidP="00D0327B">
            <w:r>
              <w:t>Prénom : Bruno</w:t>
            </w:r>
          </w:p>
        </w:tc>
      </w:tr>
      <w:tr w:rsidR="00D0327B" w:rsidRPr="000C4CDE" w:rsidTr="00A26B83">
        <w:trPr>
          <w:trHeight w:val="397"/>
          <w:jc w:val="center"/>
        </w:trPr>
        <w:tc>
          <w:tcPr>
            <w:tcW w:w="2600" w:type="dxa"/>
            <w:vAlign w:val="center"/>
          </w:tcPr>
          <w:p w:rsidR="00D0327B" w:rsidRPr="000C4CDE" w:rsidRDefault="00D0327B" w:rsidP="00D0327B">
            <w:r>
              <w:t>Période</w:t>
            </w:r>
            <w:r w:rsidRPr="000C4CDE">
              <w:t xml:space="preserve"> de réalisation :</w:t>
            </w:r>
          </w:p>
        </w:tc>
        <w:tc>
          <w:tcPr>
            <w:tcW w:w="7028" w:type="dxa"/>
            <w:gridSpan w:val="2"/>
            <w:vAlign w:val="center"/>
          </w:tcPr>
          <w:p w:rsidR="00D0327B" w:rsidRPr="000C4CDE" w:rsidRDefault="00D0327B" w:rsidP="00E71E6F">
            <w:r>
              <w:t xml:space="preserve">Du </w:t>
            </w:r>
            <w:r w:rsidR="002D0428">
              <w:rPr>
                <w:b/>
              </w:rPr>
              <w:t>mercre</w:t>
            </w:r>
            <w:r w:rsidR="00E71E6F">
              <w:rPr>
                <w:b/>
              </w:rPr>
              <w:t>di</w:t>
            </w:r>
            <w:r w:rsidR="00E33D8A">
              <w:rPr>
                <w:b/>
              </w:rPr>
              <w:t xml:space="preserve"> 13 avril</w:t>
            </w:r>
            <w:r w:rsidR="00E71E6F">
              <w:rPr>
                <w:b/>
              </w:rPr>
              <w:t xml:space="preserve"> </w:t>
            </w:r>
            <w:r>
              <w:t xml:space="preserve">au </w:t>
            </w:r>
            <w:r w:rsidR="002D0428">
              <w:rPr>
                <w:b/>
              </w:rPr>
              <w:t>mercre</w:t>
            </w:r>
            <w:r w:rsidRPr="00BE1E3E">
              <w:rPr>
                <w:b/>
              </w:rPr>
              <w:t xml:space="preserve">di </w:t>
            </w:r>
            <w:r w:rsidR="00E33D8A">
              <w:rPr>
                <w:b/>
              </w:rPr>
              <w:t>25 mai</w:t>
            </w:r>
          </w:p>
        </w:tc>
      </w:tr>
    </w:tbl>
    <w:p w:rsidR="000A45DE" w:rsidRPr="007625C0" w:rsidRDefault="000A45DE" w:rsidP="000A45DE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>
        <w:t>P</w:t>
      </w:r>
      <w:r w:rsidRPr="007625C0">
        <w:t>ROCÉDURE</w:t>
      </w:r>
    </w:p>
    <w:p w:rsidR="00081971" w:rsidRDefault="000448D0" w:rsidP="00081971">
      <w:pPr>
        <w:pStyle w:val="Corpsdetexte"/>
        <w:ind w:left="709"/>
      </w:pPr>
      <w:r>
        <w:t>Le groupe réalise un travail sur la base du</w:t>
      </w:r>
      <w:r w:rsidR="00081971">
        <w:t xml:space="preserve"> cahier </w:t>
      </w:r>
      <w:proofErr w:type="gramStart"/>
      <w:r w:rsidR="00081971">
        <w:t>des</w:t>
      </w:r>
      <w:r>
        <w:t xml:space="preserve"> charges reçu</w:t>
      </w:r>
      <w:proofErr w:type="gramEnd"/>
      <w:r>
        <w:t xml:space="preserve"> de son client</w:t>
      </w:r>
      <w:r w:rsidR="00081971">
        <w:t>.</w:t>
      </w:r>
    </w:p>
    <w:p w:rsidR="00081971" w:rsidRDefault="000448D0" w:rsidP="00081971">
      <w:pPr>
        <w:pStyle w:val="Corpsdetexte"/>
        <w:ind w:left="709"/>
      </w:pPr>
      <w:r>
        <w:t>Le groupe</w:t>
      </w:r>
      <w:r w:rsidR="00081971">
        <w:t xml:space="preserve"> est entièrement responsable de la sécurité</w:t>
      </w:r>
      <w:r w:rsidR="002D0428">
        <w:t>/backup</w:t>
      </w:r>
      <w:r w:rsidR="00081971">
        <w:t xml:space="preserve"> de ses données.</w:t>
      </w:r>
    </w:p>
    <w:p w:rsidR="000A45DE" w:rsidRPr="00E10ABE" w:rsidRDefault="005E07D9" w:rsidP="005E07D9">
      <w:pPr>
        <w:pStyle w:val="Corpsdetexte"/>
        <w:ind w:left="709"/>
      </w:pPr>
      <w:r>
        <w:t>Une présentation au</w:t>
      </w:r>
      <w:r w:rsidR="002D0428">
        <w:t>ra lieu la dernière semaine</w:t>
      </w:r>
      <w:r>
        <w:t xml:space="preserve"> pour valider le projet</w:t>
      </w:r>
    </w:p>
    <w:p w:rsidR="000A45DE" w:rsidRPr="00115D6A" w:rsidRDefault="000A45DE" w:rsidP="000A45DE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 w:rsidRPr="00115D6A">
        <w:t>TITRE</w:t>
      </w:r>
    </w:p>
    <w:p w:rsidR="000A45DE" w:rsidRPr="00142756" w:rsidRDefault="005F3C37" w:rsidP="000A45DE">
      <w:pPr>
        <w:pStyle w:val="Corpsdetexte"/>
        <w:spacing w:after="0"/>
        <w:ind w:left="426"/>
      </w:pPr>
      <w:proofErr w:type="spellStart"/>
      <w:r>
        <w:t>Remoting</w:t>
      </w:r>
      <w:proofErr w:type="spellEnd"/>
      <w:r>
        <w:t xml:space="preserve"> - </w:t>
      </w:r>
      <w:proofErr w:type="spellStart"/>
      <w:r>
        <w:t>CopyTree</w:t>
      </w:r>
      <w:proofErr w:type="spellEnd"/>
    </w:p>
    <w:p w:rsidR="000A45DE" w:rsidRPr="007625C0" w:rsidRDefault="000A45DE" w:rsidP="000A45DE">
      <w:pPr>
        <w:pStyle w:val="Titre1"/>
        <w:keepNext/>
        <w:keepLines/>
        <w:pBdr>
          <w:top w:val="single" w:sz="4" w:space="0" w:color="auto"/>
        </w:pBdr>
        <w:shd w:val="clear" w:color="auto" w:fill="auto"/>
        <w:spacing w:before="360" w:after="240"/>
      </w:pPr>
      <w:r>
        <w:t>P</w:t>
      </w:r>
      <w:r w:rsidRPr="007625C0">
        <w:t>RÉREQUIS</w:t>
      </w:r>
    </w:p>
    <w:p w:rsidR="000A45DE" w:rsidRDefault="007B7706" w:rsidP="000A45DE">
      <w:pPr>
        <w:pStyle w:val="Corpsdetexte"/>
        <w:spacing w:after="0"/>
        <w:ind w:left="426"/>
      </w:pPr>
      <w:r>
        <w:t>Module ICT 122</w:t>
      </w:r>
    </w:p>
    <w:p w:rsidR="000A45DE" w:rsidRPr="007625C0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DESCRIPTIF DU PROJET</w:t>
      </w:r>
    </w:p>
    <w:p w:rsidR="00550091" w:rsidRDefault="005F3C37" w:rsidP="00311BC4">
      <w:pPr>
        <w:pStyle w:val="Corpsdetexte"/>
        <w:spacing w:after="0"/>
        <w:ind w:left="170"/>
      </w:pPr>
      <w:r>
        <w:t xml:space="preserve">Copie d’une arborescence sur plusieurs machines en </w:t>
      </w:r>
      <w:proofErr w:type="spellStart"/>
      <w:r>
        <w:t>remote</w:t>
      </w:r>
      <w:proofErr w:type="spellEnd"/>
    </w:p>
    <w:p w:rsidR="00BC373A" w:rsidRDefault="00BC373A" w:rsidP="00311BC4">
      <w:pPr>
        <w:pStyle w:val="Corpsdetexte"/>
        <w:spacing w:after="0"/>
        <w:ind w:left="170"/>
      </w:pPr>
      <w:r>
        <w:t xml:space="preserve">Dans chaque arborescence création d’un dossier </w:t>
      </w:r>
      <w:r w:rsidR="002B2DEF">
        <w:t>« </w:t>
      </w:r>
      <w:r w:rsidR="00B96F4E">
        <w:t xml:space="preserve">D:\PC\%username% » </w:t>
      </w:r>
      <w:r>
        <w:t>avec le nom de l’utilisateur connecter</w:t>
      </w:r>
      <w:r w:rsidR="002B2DEF">
        <w:t>.</w:t>
      </w:r>
    </w:p>
    <w:p w:rsidR="00BC373A" w:rsidRDefault="002B2DEF" w:rsidP="00311BC4">
      <w:pPr>
        <w:pStyle w:val="Corpsdetexte"/>
        <w:spacing w:after="0"/>
        <w:ind w:left="170"/>
      </w:pPr>
      <w:r>
        <w:t xml:space="preserve">Attribution de droit sur </w:t>
      </w:r>
      <w:r w:rsidR="00B96F4E">
        <w:t>les dossiers</w:t>
      </w:r>
      <w:r>
        <w:t xml:space="preserve"> des utilisateurs.</w:t>
      </w:r>
    </w:p>
    <w:p w:rsidR="005F3C37" w:rsidRDefault="005F3C37" w:rsidP="00311BC4">
      <w:pPr>
        <w:pStyle w:val="Corpsdetexte"/>
        <w:spacing w:after="0"/>
        <w:ind w:left="170"/>
      </w:pPr>
      <w:r>
        <w:t>Paramètres : Liste des machines</w:t>
      </w:r>
      <w:r w:rsidR="002B2DEF">
        <w:t xml:space="preserve"> + informations générale de la machine (</w:t>
      </w:r>
      <w:r w:rsidR="005313BB">
        <w:t xml:space="preserve">nom, adresse </w:t>
      </w:r>
      <w:proofErr w:type="spellStart"/>
      <w:r w:rsidR="005313BB">
        <w:t>i</w:t>
      </w:r>
      <w:r w:rsidR="002B2DEF">
        <w:t>p</w:t>
      </w:r>
      <w:proofErr w:type="spellEnd"/>
      <w:r w:rsidR="002B2DEF">
        <w:t>, nom de domaine et la carte réseau)</w:t>
      </w:r>
      <w:r w:rsidR="005313BB">
        <w:t xml:space="preserve"> dans un fichier.</w:t>
      </w:r>
      <w:r>
        <w:t>txt, source et destination de la copie</w:t>
      </w:r>
    </w:p>
    <w:p w:rsidR="005F3C37" w:rsidRDefault="005F3C37" w:rsidP="00311BC4">
      <w:pPr>
        <w:pStyle w:val="Corpsdetexte"/>
        <w:spacing w:after="0"/>
        <w:ind w:left="170"/>
      </w:pPr>
      <w:r>
        <w:t>Fichiers logs dans un dossier logs, pour les erreurs et les actions</w:t>
      </w:r>
    </w:p>
    <w:p w:rsidR="005F3C37" w:rsidRDefault="005313BB" w:rsidP="00311BC4">
      <w:pPr>
        <w:pStyle w:val="Corpsdetexte"/>
        <w:spacing w:after="0"/>
        <w:ind w:left="170"/>
      </w:pPr>
      <w:r>
        <w:t>Chaque</w:t>
      </w:r>
      <w:r w:rsidR="005F3C37">
        <w:t xml:space="preserve"> actions/erreurs avec dates et </w:t>
      </w:r>
      <w:r w:rsidR="00B96F4E">
        <w:t>heures, à</w:t>
      </w:r>
      <w:r w:rsidR="002B2DEF">
        <w:t xml:space="preserve"> chaque lancement du scripts les fichiers actions et erreurs doivent être actualisé.</w:t>
      </w:r>
    </w:p>
    <w:p w:rsidR="005F3C37" w:rsidRDefault="005F3C37" w:rsidP="00311BC4">
      <w:pPr>
        <w:pStyle w:val="Corpsdetexte"/>
        <w:spacing w:after="0"/>
        <w:ind w:left="170"/>
      </w:pPr>
    </w:p>
    <w:p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LIVRABLES</w:t>
      </w:r>
    </w:p>
    <w:p w:rsidR="000A45DE" w:rsidRPr="000448D0" w:rsidRDefault="007B7706" w:rsidP="000448D0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Le g</w:t>
      </w:r>
      <w:r w:rsidR="005E07D9">
        <w:rPr>
          <w:rFonts w:ascii="Arial" w:hAnsi="Arial" w:cs="Arial"/>
          <w:sz w:val="22"/>
          <w:szCs w:val="22"/>
          <w:lang w:val="fr-FR"/>
        </w:rPr>
        <w:t>r</w:t>
      </w:r>
      <w:r>
        <w:rPr>
          <w:rFonts w:ascii="Arial" w:hAnsi="Arial" w:cs="Arial"/>
          <w:sz w:val="22"/>
          <w:szCs w:val="22"/>
          <w:lang w:val="fr-FR"/>
        </w:rPr>
        <w:t>oupe</w:t>
      </w:r>
      <w:r w:rsidR="000A45DE" w:rsidRPr="00D34B77">
        <w:rPr>
          <w:rFonts w:ascii="Arial" w:hAnsi="Arial" w:cs="Arial"/>
          <w:sz w:val="22"/>
          <w:szCs w:val="22"/>
          <w:lang w:val="fr-FR"/>
        </w:rPr>
        <w:t xml:space="preserve"> est responsabl</w:t>
      </w:r>
      <w:r>
        <w:rPr>
          <w:rFonts w:ascii="Arial" w:hAnsi="Arial" w:cs="Arial"/>
          <w:sz w:val="22"/>
          <w:szCs w:val="22"/>
          <w:lang w:val="fr-FR"/>
        </w:rPr>
        <w:t>e de livrer à son client</w:t>
      </w:r>
      <w:r w:rsidR="000A45DE" w:rsidRPr="00D34B77">
        <w:rPr>
          <w:rFonts w:ascii="Arial" w:hAnsi="Arial" w:cs="Arial"/>
          <w:sz w:val="22"/>
          <w:szCs w:val="22"/>
          <w:lang w:val="fr-FR"/>
        </w:rPr>
        <w:t> </w:t>
      </w:r>
      <w:r>
        <w:rPr>
          <w:rFonts w:ascii="Arial" w:hAnsi="Arial" w:cs="Arial"/>
          <w:sz w:val="22"/>
          <w:szCs w:val="22"/>
          <w:lang w:val="fr-FR"/>
        </w:rPr>
        <w:t xml:space="preserve">et à </w:t>
      </w:r>
      <w:proofErr w:type="gramStart"/>
      <w:r>
        <w:rPr>
          <w:rFonts w:ascii="Arial" w:hAnsi="Arial" w:cs="Arial"/>
          <w:sz w:val="22"/>
          <w:szCs w:val="22"/>
          <w:lang w:val="fr-FR"/>
        </w:rPr>
        <w:t>ISI</w:t>
      </w:r>
      <w:r w:rsidR="000A45DE" w:rsidRPr="00D34B77">
        <w:rPr>
          <w:rFonts w:ascii="Arial" w:hAnsi="Arial" w:cs="Arial"/>
          <w:sz w:val="22"/>
          <w:szCs w:val="22"/>
          <w:lang w:val="fr-FR"/>
        </w:rPr>
        <w:t>:</w:t>
      </w:r>
      <w:proofErr w:type="gramEnd"/>
    </w:p>
    <w:p w:rsidR="000A45DE" w:rsidRDefault="007B7706" w:rsidP="000A45DE">
      <w:pPr>
        <w:pStyle w:val="western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Un projet fonctionnel qui sera évaluer par le client et ISI</w:t>
      </w:r>
    </w:p>
    <w:p w:rsidR="000448D0" w:rsidRPr="000448D0" w:rsidRDefault="000448D0" w:rsidP="000448D0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lastRenderedPageBreak/>
        <w:t>Le g</w:t>
      </w:r>
      <w:r w:rsidR="002D0428">
        <w:rPr>
          <w:rFonts w:ascii="Arial" w:hAnsi="Arial" w:cs="Arial"/>
          <w:sz w:val="22"/>
          <w:szCs w:val="22"/>
          <w:lang w:val="fr-FR"/>
        </w:rPr>
        <w:t>r</w:t>
      </w:r>
      <w:r>
        <w:rPr>
          <w:rFonts w:ascii="Arial" w:hAnsi="Arial" w:cs="Arial"/>
          <w:sz w:val="22"/>
          <w:szCs w:val="22"/>
          <w:lang w:val="fr-FR"/>
        </w:rPr>
        <w:t>oupe</w:t>
      </w:r>
      <w:r w:rsidRPr="00D34B77">
        <w:rPr>
          <w:rFonts w:ascii="Arial" w:hAnsi="Arial" w:cs="Arial"/>
          <w:sz w:val="22"/>
          <w:szCs w:val="22"/>
          <w:lang w:val="fr-FR"/>
        </w:rPr>
        <w:t xml:space="preserve"> est responsabl</w:t>
      </w:r>
      <w:r>
        <w:rPr>
          <w:rFonts w:ascii="Arial" w:hAnsi="Arial" w:cs="Arial"/>
          <w:sz w:val="22"/>
          <w:szCs w:val="22"/>
          <w:lang w:val="fr-FR"/>
        </w:rPr>
        <w:t xml:space="preserve">e de livrer à </w:t>
      </w:r>
      <w:proofErr w:type="gramStart"/>
      <w:r>
        <w:rPr>
          <w:rFonts w:ascii="Arial" w:hAnsi="Arial" w:cs="Arial"/>
          <w:sz w:val="22"/>
          <w:szCs w:val="22"/>
          <w:lang w:val="fr-FR"/>
        </w:rPr>
        <w:t>ISI</w:t>
      </w:r>
      <w:r w:rsidRPr="00D34B77">
        <w:rPr>
          <w:rFonts w:ascii="Arial" w:hAnsi="Arial" w:cs="Arial"/>
          <w:sz w:val="22"/>
          <w:szCs w:val="22"/>
          <w:lang w:val="fr-FR"/>
        </w:rPr>
        <w:t>:</w:t>
      </w:r>
      <w:proofErr w:type="gramEnd"/>
    </w:p>
    <w:p w:rsidR="000448D0" w:rsidRDefault="000448D0" w:rsidP="000448D0">
      <w:pPr>
        <w:pStyle w:val="western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Un journa</w:t>
      </w:r>
      <w:r w:rsidR="002D0428">
        <w:rPr>
          <w:lang w:val="fr-FR"/>
        </w:rPr>
        <w:t>l de travail pour le groupe</w:t>
      </w:r>
      <w:r w:rsidR="00BA66CD">
        <w:rPr>
          <w:lang w:val="fr-FR"/>
        </w:rPr>
        <w:t xml:space="preserve"> détaillé pour chaque personne,</w:t>
      </w:r>
      <w:r>
        <w:rPr>
          <w:lang w:val="fr-FR"/>
        </w:rPr>
        <w:t xml:space="preserve"> toutes </w:t>
      </w:r>
      <w:r w:rsidR="005E07D9">
        <w:rPr>
          <w:lang w:val="fr-FR"/>
        </w:rPr>
        <w:t>les semaines</w:t>
      </w:r>
    </w:p>
    <w:p w:rsidR="000B0468" w:rsidRPr="000448D0" w:rsidRDefault="000B0468" w:rsidP="000B0468">
      <w:pPr>
        <w:pStyle w:val="western"/>
        <w:spacing w:after="0"/>
        <w:ind w:left="720"/>
        <w:rPr>
          <w:lang w:val="fr-FR"/>
        </w:rPr>
      </w:pPr>
    </w:p>
    <w:p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7625C0">
        <w:t>POINTS TECHNIQUES ÉVALUÉS</w:t>
      </w:r>
      <w:r w:rsidR="007B7706">
        <w:t xml:space="preserve"> </w:t>
      </w:r>
    </w:p>
    <w:p w:rsidR="005F3C37" w:rsidRDefault="005F3C37" w:rsidP="000A45DE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Copie correct de l’arborescence</w:t>
      </w:r>
    </w:p>
    <w:p w:rsidR="005F3C37" w:rsidRDefault="005F3C37" w:rsidP="000A45DE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Sur toutes les cibles de la liste</w:t>
      </w:r>
    </w:p>
    <w:p w:rsidR="003004BA" w:rsidRDefault="003004BA" w:rsidP="000A45DE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Fichiers logs pour erreurs et actions actualisés lors de chaque lancement</w:t>
      </w:r>
    </w:p>
    <w:p w:rsidR="000A45DE" w:rsidRDefault="003004BA" w:rsidP="000A45DE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Contenu des fichiers logs précis</w:t>
      </w:r>
      <w:r w:rsidR="00CE4262">
        <w:rPr>
          <w:lang w:val="fr-FR"/>
        </w:rPr>
        <w:t>.</w:t>
      </w:r>
    </w:p>
    <w:p w:rsidR="00550091" w:rsidRDefault="00550091" w:rsidP="00E33D8A">
      <w:pPr>
        <w:pStyle w:val="western"/>
        <w:spacing w:after="0"/>
        <w:ind w:left="360"/>
        <w:rPr>
          <w:lang w:val="fr-FR"/>
        </w:rPr>
      </w:pPr>
    </w:p>
    <w:p w:rsidR="000A45DE" w:rsidRPr="007625C0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1A0E0C">
        <w:t>V</w:t>
      </w:r>
      <w:r w:rsidRPr="007625C0">
        <w:t>ALIDATION</w:t>
      </w:r>
    </w:p>
    <w:p w:rsidR="003B62CD" w:rsidRDefault="007B7706" w:rsidP="00D63C92">
      <w:pPr>
        <w:pStyle w:val="Corpsdetexte"/>
        <w:spacing w:after="0"/>
      </w:pPr>
      <w:r>
        <w:t xml:space="preserve">Le client et ISI valideront le travail par une appréciation lors d’une présentation </w:t>
      </w:r>
      <w:r w:rsidR="00E33D8A">
        <w:t>finale le 25 mai</w:t>
      </w:r>
    </w:p>
    <w:sectPr w:rsidR="003B62CD" w:rsidSect="00CA2B1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34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200" w:rsidRDefault="00693200">
      <w:r>
        <w:separator/>
      </w:r>
    </w:p>
  </w:endnote>
  <w:endnote w:type="continuationSeparator" w:id="0">
    <w:p w:rsidR="00693200" w:rsidRDefault="0069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DE" w:rsidRDefault="000C4CDE" w:rsidP="00796A81">
    <w:pPr>
      <w:pStyle w:val="Pieddepage"/>
      <w:tabs>
        <w:tab w:val="right" w:pos="9923"/>
      </w:tabs>
      <w:rPr>
        <w:sz w:val="2"/>
      </w:rPr>
    </w:pPr>
    <w:r>
      <w:rPr>
        <w:sz w:val="12"/>
      </w:rPr>
      <w:tab/>
    </w:r>
  </w:p>
  <w:p w:rsidR="000C4CDE" w:rsidRDefault="000C4CDE">
    <w:pPr>
      <w:pStyle w:val="Pieddepage"/>
      <w:rPr>
        <w:sz w:val="2"/>
      </w:rPr>
    </w:pPr>
  </w:p>
  <w:tbl>
    <w:tblPr>
      <w:tblW w:w="5000" w:type="pct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856"/>
      <w:gridCol w:w="2200"/>
      <w:gridCol w:w="3582"/>
    </w:tblGrid>
    <w:tr w:rsidR="00B85085" w:rsidRPr="00E711C5" w:rsidTr="00F23E6E">
      <w:trPr>
        <w:trHeight w:val="20"/>
        <w:jc w:val="center"/>
      </w:trPr>
      <w:tc>
        <w:tcPr>
          <w:tcW w:w="6199" w:type="dxa"/>
          <w:gridSpan w:val="2"/>
          <w:vAlign w:val="center"/>
        </w:tcPr>
        <w:p w:rsidR="00B85085" w:rsidRPr="00234D8A" w:rsidRDefault="00B85085" w:rsidP="00F23E6E">
          <w:pPr>
            <w:pStyle w:val="Pieddepage"/>
          </w:pPr>
          <w:r>
            <w:t xml:space="preserve">Fichier : </w:t>
          </w:r>
          <w:r w:rsidR="008F6939">
            <w:fldChar w:fldCharType="begin"/>
          </w:r>
          <w:r w:rsidRPr="00234D8A">
            <w:instrText xml:space="preserve"> FILENAME </w:instrText>
          </w:r>
          <w:r w:rsidR="008F6939">
            <w:fldChar w:fldCharType="separate"/>
          </w:r>
          <w:r w:rsidR="00234D8A" w:rsidRPr="00234D8A">
            <w:rPr>
              <w:noProof/>
            </w:rPr>
            <w:t>H-PScript-CdC-VIDE.docx</w:t>
          </w:r>
          <w:r w:rsidR="008F6939">
            <w:fldChar w:fldCharType="end"/>
          </w:r>
          <w:r w:rsidRPr="00234D8A">
            <w:t xml:space="preserve"> </w:t>
          </w:r>
        </w:p>
      </w:tc>
      <w:tc>
        <w:tcPr>
          <w:tcW w:w="3655" w:type="dxa"/>
          <w:vAlign w:val="center"/>
        </w:tcPr>
        <w:p w:rsidR="00B85085" w:rsidRPr="00E711C5" w:rsidRDefault="00B85085" w:rsidP="00F23E6E">
          <w:pPr>
            <w:pStyle w:val="Pieddepage"/>
            <w:jc w:val="right"/>
          </w:pPr>
          <w:r w:rsidRPr="00E711C5">
            <w:t>Version</w:t>
          </w:r>
          <w:r>
            <w:t xml:space="preserve">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REVNUM   \* MERGEFORMAT </w:instrText>
          </w:r>
          <w:r w:rsidR="00D1677A">
            <w:rPr>
              <w:noProof/>
            </w:rPr>
            <w:fldChar w:fldCharType="separate"/>
          </w:r>
          <w:r w:rsidR="00311BC4">
            <w:rPr>
              <w:noProof/>
            </w:rPr>
            <w:t>1</w:t>
          </w:r>
          <w:r w:rsidR="00D1677A">
            <w:rPr>
              <w:noProof/>
            </w:rPr>
            <w:fldChar w:fldCharType="end"/>
          </w:r>
          <w:r w:rsidRPr="00E711C5">
            <w:t xml:space="preserve"> du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CREATEDATE   \* MERGEFORMAT </w:instrText>
          </w:r>
          <w:r w:rsidR="00D1677A">
            <w:rPr>
              <w:noProof/>
            </w:rPr>
            <w:fldChar w:fldCharType="separate"/>
          </w:r>
          <w:r w:rsidR="00311BC4">
            <w:rPr>
              <w:noProof/>
            </w:rPr>
            <w:t>05.05.2021 16:05:00</w:t>
          </w:r>
          <w:r w:rsidR="00D1677A">
            <w:rPr>
              <w:noProof/>
            </w:rPr>
            <w:fldChar w:fldCharType="end"/>
          </w:r>
          <w:r w:rsidR="008F6939" w:rsidRPr="00E711C5">
            <w:fldChar w:fldCharType="begin"/>
          </w:r>
          <w:r w:rsidRPr="00E711C5">
            <w:instrText xml:space="preserve">  </w:instrText>
          </w:r>
          <w:r w:rsidR="008F6939" w:rsidRPr="00E711C5">
            <w:fldChar w:fldCharType="end"/>
          </w:r>
        </w:p>
      </w:tc>
    </w:tr>
    <w:tr w:rsidR="00B85085" w:rsidRPr="00E711C5" w:rsidTr="00F23E6E">
      <w:trPr>
        <w:trHeight w:val="20"/>
        <w:jc w:val="center"/>
      </w:trPr>
      <w:tc>
        <w:tcPr>
          <w:tcW w:w="3951" w:type="dxa"/>
          <w:vAlign w:val="center"/>
        </w:tcPr>
        <w:p w:rsidR="00B85085" w:rsidRPr="00E711C5" w:rsidRDefault="00B85085" w:rsidP="00163661">
          <w:pPr>
            <w:pStyle w:val="Pieddepage"/>
          </w:pPr>
          <w:r w:rsidRPr="00E711C5">
            <w:t xml:space="preserve">Auteur : </w:t>
          </w:r>
        </w:p>
      </w:tc>
      <w:tc>
        <w:tcPr>
          <w:tcW w:w="2248" w:type="dxa"/>
          <w:vAlign w:val="center"/>
        </w:tcPr>
        <w:p w:rsidR="00B85085" w:rsidRPr="00E711C5" w:rsidRDefault="00B85085" w:rsidP="00F23E6E">
          <w:pPr>
            <w:pStyle w:val="Pieddepage"/>
            <w:jc w:val="center"/>
          </w:pPr>
          <w:r w:rsidRPr="00E711C5">
            <w:t xml:space="preserve">Page </w:t>
          </w:r>
          <w:r w:rsidR="008F6939">
            <w:fldChar w:fldCharType="begin"/>
          </w:r>
          <w:r>
            <w:instrText xml:space="preserve"> PAGE </w:instrText>
          </w:r>
          <w:r w:rsidR="008F6939">
            <w:fldChar w:fldCharType="separate"/>
          </w:r>
          <w:r w:rsidR="00737AA2">
            <w:rPr>
              <w:noProof/>
            </w:rPr>
            <w:t>1</w:t>
          </w:r>
          <w:r w:rsidR="008F6939">
            <w:fldChar w:fldCharType="end"/>
          </w:r>
          <w:r w:rsidRPr="00E711C5">
            <w:t xml:space="preserve"> sur </w:t>
          </w:r>
          <w:r w:rsidR="008F6939">
            <w:fldChar w:fldCharType="begin"/>
          </w:r>
          <w:r>
            <w:instrText xml:space="preserve"> NUMPAGES </w:instrText>
          </w:r>
          <w:r w:rsidR="008F6939">
            <w:fldChar w:fldCharType="separate"/>
          </w:r>
          <w:r w:rsidR="00737AA2">
            <w:rPr>
              <w:noProof/>
            </w:rPr>
            <w:t>2</w:t>
          </w:r>
          <w:r w:rsidR="008F6939">
            <w:fldChar w:fldCharType="end"/>
          </w:r>
        </w:p>
      </w:tc>
      <w:tc>
        <w:tcPr>
          <w:tcW w:w="3655" w:type="dxa"/>
          <w:vAlign w:val="center"/>
        </w:tcPr>
        <w:p w:rsidR="00B85085" w:rsidRPr="00E711C5" w:rsidRDefault="00B85085" w:rsidP="00F23E6E">
          <w:pPr>
            <w:pStyle w:val="Pieddepage"/>
            <w:jc w:val="right"/>
          </w:pPr>
          <w:r w:rsidRPr="00E711C5">
            <w:t xml:space="preserve">Dernière modification le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SAVEDATE   \* MERGEFORMAT </w:instrText>
          </w:r>
          <w:r w:rsidR="00D1677A">
            <w:rPr>
              <w:noProof/>
            </w:rPr>
            <w:fldChar w:fldCharType="separate"/>
          </w:r>
          <w:r w:rsidR="00457FA0">
            <w:rPr>
              <w:noProof/>
            </w:rPr>
            <w:t>13.04.2022 10:56:00</w:t>
          </w:r>
          <w:r w:rsidR="00D1677A">
            <w:rPr>
              <w:noProof/>
            </w:rPr>
            <w:fldChar w:fldCharType="end"/>
          </w:r>
        </w:p>
      </w:tc>
    </w:tr>
    <w:tr w:rsidR="00B85085" w:rsidRPr="00E711C5" w:rsidTr="00F23E6E">
      <w:trPr>
        <w:trHeight w:val="20"/>
        <w:jc w:val="center"/>
      </w:trPr>
      <w:tc>
        <w:tcPr>
          <w:tcW w:w="3951" w:type="dxa"/>
          <w:vAlign w:val="center"/>
        </w:tcPr>
        <w:p w:rsidR="00B85085" w:rsidRPr="00E711C5" w:rsidRDefault="00B85085" w:rsidP="00F23E6E">
          <w:pPr>
            <w:pStyle w:val="Pieddepage"/>
          </w:pPr>
        </w:p>
      </w:tc>
      <w:tc>
        <w:tcPr>
          <w:tcW w:w="2248" w:type="dxa"/>
          <w:vAlign w:val="center"/>
        </w:tcPr>
        <w:p w:rsidR="00B85085" w:rsidRPr="00E711C5" w:rsidRDefault="00B85085" w:rsidP="00F23E6E">
          <w:pPr>
            <w:pStyle w:val="Pieddepage"/>
            <w:jc w:val="center"/>
          </w:pPr>
        </w:p>
      </w:tc>
      <w:tc>
        <w:tcPr>
          <w:tcW w:w="3655" w:type="dxa"/>
          <w:vAlign w:val="center"/>
        </w:tcPr>
        <w:p w:rsidR="00B85085" w:rsidRPr="00E711C5" w:rsidRDefault="00B85085" w:rsidP="00F23E6E">
          <w:pPr>
            <w:pStyle w:val="Pieddepage"/>
            <w:jc w:val="right"/>
          </w:pPr>
          <w:r w:rsidRPr="00E711C5">
            <w:t xml:space="preserve">Imprimé le </w:t>
          </w:r>
          <w:r w:rsidR="008F6939">
            <w:fldChar w:fldCharType="begin"/>
          </w:r>
          <w:r>
            <w:instrText xml:space="preserve"> PRINTDATE  </w:instrText>
          </w:r>
          <w:r w:rsidR="008F6939">
            <w:fldChar w:fldCharType="separate"/>
          </w:r>
          <w:r w:rsidR="00311BC4">
            <w:rPr>
              <w:noProof/>
            </w:rPr>
            <w:t>04.03.2013 14:54:00</w:t>
          </w:r>
          <w:r w:rsidR="008F6939">
            <w:fldChar w:fldCharType="end"/>
          </w:r>
          <w:r w:rsidRPr="00E711C5">
            <w:t xml:space="preserve">à </w:t>
          </w:r>
          <w:r w:rsidR="008F6939">
            <w:fldChar w:fldCharType="begin"/>
          </w:r>
          <w:r>
            <w:instrText xml:space="preserve"> TIME \@ "HH:mm" </w:instrText>
          </w:r>
          <w:r w:rsidR="008F6939">
            <w:fldChar w:fldCharType="separate"/>
          </w:r>
          <w:r w:rsidR="00457FA0">
            <w:rPr>
              <w:noProof/>
            </w:rPr>
            <w:t>09:04</w:t>
          </w:r>
          <w:r w:rsidR="008F6939">
            <w:fldChar w:fldCharType="end"/>
          </w:r>
        </w:p>
      </w:tc>
    </w:tr>
  </w:tbl>
  <w:p w:rsidR="000C4CDE" w:rsidRDefault="000C4CDE">
    <w:pPr>
      <w:pStyle w:val="Pieddepage"/>
      <w:rPr>
        <w:sz w:val="2"/>
      </w:rPr>
    </w:pPr>
  </w:p>
  <w:p w:rsidR="000C4CDE" w:rsidRDefault="000C4CDE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DE" w:rsidRDefault="001342B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21B921" wp14:editId="62C7DB36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F2B6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0C4CDE" w:rsidRDefault="008F693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0C4CDE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11BC4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  <w:t>Version du 1.08.03</w:t>
    </w:r>
  </w:p>
  <w:p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457FA0">
      <w:rPr>
        <w:rFonts w:cs="Arial"/>
        <w:noProof/>
        <w:snapToGrid w:val="0"/>
        <w:sz w:val="12"/>
      </w:rPr>
      <w:t>04/05/2022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457FA0">
      <w:rPr>
        <w:rFonts w:cs="Arial"/>
        <w:noProof/>
        <w:snapToGrid w:val="0"/>
        <w:sz w:val="12"/>
      </w:rPr>
      <w:t>09:04</w:t>
    </w:r>
    <w:r w:rsidR="008F6939">
      <w:rPr>
        <w:rFonts w:cs="Arial"/>
        <w:snapToGrid w:val="0"/>
        <w:sz w:val="12"/>
      </w:rPr>
      <w:fldChar w:fldCharType="end"/>
    </w:r>
  </w:p>
  <w:p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0C4CDE" w:rsidRDefault="000C4CDE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8F6939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8F6939" w:rsidRPr="00CA562D">
      <w:rPr>
        <w:rFonts w:cs="Arial"/>
        <w:snapToGrid w:val="0"/>
        <w:sz w:val="12"/>
      </w:rPr>
      <w:fldChar w:fldCharType="separate"/>
    </w:r>
    <w:r w:rsidR="00311BC4">
      <w:rPr>
        <w:rFonts w:cs="Arial"/>
        <w:noProof/>
        <w:snapToGrid w:val="0"/>
        <w:sz w:val="12"/>
      </w:rPr>
      <w:t>2</w:t>
    </w:r>
    <w:r w:rsidR="008F6939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200" w:rsidRDefault="00693200">
      <w:r>
        <w:separator/>
      </w:r>
    </w:p>
  </w:footnote>
  <w:footnote w:type="continuationSeparator" w:id="0">
    <w:p w:rsidR="00693200" w:rsidRDefault="0069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1990"/>
      <w:gridCol w:w="6319"/>
    </w:tblGrid>
    <w:tr w:rsidR="000C4CDE" w:rsidTr="00C41563">
      <w:trPr>
        <w:trHeight w:val="483"/>
        <w:jc w:val="center"/>
      </w:trPr>
      <w:tc>
        <w:tcPr>
          <w:tcW w:w="1488" w:type="dxa"/>
          <w:vAlign w:val="center"/>
        </w:tcPr>
        <w:p w:rsidR="000C4CDE" w:rsidRPr="00C41563" w:rsidRDefault="000C4CDE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1990" w:type="dxa"/>
          <w:tcBorders>
            <w:bottom w:val="single" w:sz="12" w:space="0" w:color="auto"/>
            <w:right w:val="nil"/>
          </w:tcBorders>
          <w:vAlign w:val="center"/>
        </w:tcPr>
        <w:p w:rsidR="000C4CDE" w:rsidRPr="00031C09" w:rsidRDefault="000C4CDE" w:rsidP="00031C09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319" w:type="dxa"/>
          <w:tcBorders>
            <w:left w:val="nil"/>
          </w:tcBorders>
          <w:vAlign w:val="center"/>
        </w:tcPr>
        <w:p w:rsidR="000C4CDE" w:rsidRDefault="00D0327B" w:rsidP="00031C09">
          <w:pPr>
            <w:jc w:val="right"/>
          </w:pPr>
          <w:proofErr w:type="spellStart"/>
          <w:r>
            <w:t>PScript</w:t>
          </w:r>
          <w:proofErr w:type="spellEnd"/>
        </w:p>
      </w:tc>
    </w:tr>
  </w:tbl>
  <w:p w:rsidR="000C4CDE" w:rsidRDefault="000C4CDE" w:rsidP="00031C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>
      <w:trPr>
        <w:trHeight w:val="363"/>
      </w:trPr>
      <w:tc>
        <w:tcPr>
          <w:tcW w:w="1107" w:type="dxa"/>
        </w:tcPr>
        <w:p w:rsidR="000C4CDE" w:rsidRDefault="000C4CDE">
          <w:pPr>
            <w:pStyle w:val="En-tte"/>
            <w:rPr>
              <w:sz w:val="2"/>
            </w:rPr>
          </w:pPr>
        </w:p>
        <w:p w:rsidR="000C4CDE" w:rsidRPr="004E6239" w:rsidRDefault="000C4CDE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0C4CDE" w:rsidRPr="005D3884" w:rsidRDefault="000C4CDE" w:rsidP="004E6239">
          <w:pPr>
            <w:pStyle w:val="En-tte"/>
            <w:rPr>
              <w:i/>
              <w:iCs/>
              <w:sz w:val="2"/>
            </w:rPr>
          </w:pPr>
        </w:p>
        <w:p w:rsidR="000C4CDE" w:rsidRPr="004E6239" w:rsidRDefault="000C4CDE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0C4CDE" w:rsidRPr="004E6239" w:rsidRDefault="000C4CDE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0C4CDE" w:rsidRDefault="000C4CDE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2.5pt" o:bullet="t">
        <v:imagedata r:id="rId1" o:title="BD21302_"/>
      </v:shape>
    </w:pict>
  </w:numPicBullet>
  <w:abstractNum w:abstractNumId="0" w15:restartNumberingAfterBreak="0">
    <w:nsid w:val="FFFFFF7C"/>
    <w:multiLevelType w:val="singleLevel"/>
    <w:tmpl w:val="0944E5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22F4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B42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DE9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802E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C81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A494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10C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02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1C5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10A1E"/>
    <w:multiLevelType w:val="hybridMultilevel"/>
    <w:tmpl w:val="C78CC9A2"/>
    <w:lvl w:ilvl="0" w:tplc="8FECB99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C276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0584090"/>
    <w:multiLevelType w:val="multilevel"/>
    <w:tmpl w:val="674686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62C3C03"/>
    <w:multiLevelType w:val="hybridMultilevel"/>
    <w:tmpl w:val="05340B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C749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7" w15:restartNumberingAfterBreak="0">
    <w:nsid w:val="293A538B"/>
    <w:multiLevelType w:val="multilevel"/>
    <w:tmpl w:val="6F8CC7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CB4200B"/>
    <w:multiLevelType w:val="hybridMultilevel"/>
    <w:tmpl w:val="09A8D8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78D65DC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BC419B5"/>
    <w:multiLevelType w:val="hybridMultilevel"/>
    <w:tmpl w:val="BC580FB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26CE4"/>
    <w:multiLevelType w:val="hybridMultilevel"/>
    <w:tmpl w:val="8A3EEC8C"/>
    <w:lvl w:ilvl="0" w:tplc="8FECB99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185CF5"/>
    <w:multiLevelType w:val="hybridMultilevel"/>
    <w:tmpl w:val="E5FA4E5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B67FE"/>
    <w:multiLevelType w:val="hybridMultilevel"/>
    <w:tmpl w:val="9E9C5C7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377E68"/>
    <w:multiLevelType w:val="hybridMultilevel"/>
    <w:tmpl w:val="4BCEA3F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EC296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103FA1"/>
    <w:multiLevelType w:val="multilevel"/>
    <w:tmpl w:val="4E0C94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0493C2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0BF787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C0C09E7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1" w15:restartNumberingAfterBreak="0">
    <w:nsid w:val="6406738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74C0A4C"/>
    <w:multiLevelType w:val="multilevel"/>
    <w:tmpl w:val="81CCFE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5" w15:restartNumberingAfterBreak="0">
    <w:nsid w:val="72FC6F0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28047D"/>
    <w:multiLevelType w:val="hybridMultilevel"/>
    <w:tmpl w:val="A6C20794"/>
    <w:lvl w:ilvl="0" w:tplc="0F8CD132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6493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4"/>
  </w:num>
  <w:num w:numId="14">
    <w:abstractNumId w:val="25"/>
  </w:num>
  <w:num w:numId="15">
    <w:abstractNumId w:val="18"/>
  </w:num>
  <w:num w:numId="16">
    <w:abstractNumId w:val="21"/>
  </w:num>
  <w:num w:numId="17">
    <w:abstractNumId w:val="23"/>
  </w:num>
  <w:num w:numId="18">
    <w:abstractNumId w:val="33"/>
  </w:num>
  <w:num w:numId="19">
    <w:abstractNumId w:val="2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2"/>
  </w:num>
  <w:num w:numId="24">
    <w:abstractNumId w:val="29"/>
  </w:num>
  <w:num w:numId="25">
    <w:abstractNumId w:val="32"/>
  </w:num>
  <w:num w:numId="26">
    <w:abstractNumId w:val="31"/>
  </w:num>
  <w:num w:numId="27">
    <w:abstractNumId w:val="15"/>
  </w:num>
  <w:num w:numId="28">
    <w:abstractNumId w:val="35"/>
  </w:num>
  <w:num w:numId="29">
    <w:abstractNumId w:val="13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134"/>
          </w:tabs>
          <w:ind w:left="1134" w:hanging="283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418"/>
          </w:tabs>
          <w:ind w:left="1418" w:hanging="284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30">
    <w:abstractNumId w:val="20"/>
  </w:num>
  <w:num w:numId="31">
    <w:abstractNumId w:val="37"/>
  </w:num>
  <w:num w:numId="32">
    <w:abstractNumId w:val="27"/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pStyle w:val="Paragraphe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pStyle w:val="paragraphe1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38">
    <w:abstractNumId w:val="30"/>
  </w:num>
  <w:num w:numId="39">
    <w:abstractNumId w:val="14"/>
  </w:num>
  <w:num w:numId="40">
    <w:abstractNumId w:val="10"/>
  </w:num>
  <w:num w:numId="41">
    <w:abstractNumId w:val="33"/>
  </w:num>
  <w:num w:numId="42">
    <w:abstractNumId w:val="34"/>
  </w:num>
  <w:num w:numId="43">
    <w:abstractNumId w:val="33"/>
  </w:num>
  <w:num w:numId="44">
    <w:abstractNumId w:val="16"/>
  </w:num>
  <w:num w:numId="45">
    <w:abstractNumId w:val="11"/>
  </w:num>
  <w:num w:numId="46">
    <w:abstractNumId w:val="22"/>
  </w:num>
  <w:num w:numId="47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C4"/>
    <w:rsid w:val="000035E3"/>
    <w:rsid w:val="00006E74"/>
    <w:rsid w:val="00012588"/>
    <w:rsid w:val="00013692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755F"/>
    <w:rsid w:val="00037E1E"/>
    <w:rsid w:val="000424E9"/>
    <w:rsid w:val="00042C31"/>
    <w:rsid w:val="000448D0"/>
    <w:rsid w:val="000613B8"/>
    <w:rsid w:val="000632AB"/>
    <w:rsid w:val="0006404B"/>
    <w:rsid w:val="0007050B"/>
    <w:rsid w:val="00070FB8"/>
    <w:rsid w:val="000714B6"/>
    <w:rsid w:val="00072A10"/>
    <w:rsid w:val="000733DC"/>
    <w:rsid w:val="000779E1"/>
    <w:rsid w:val="00080D09"/>
    <w:rsid w:val="00081971"/>
    <w:rsid w:val="000845CE"/>
    <w:rsid w:val="00085790"/>
    <w:rsid w:val="00087FE4"/>
    <w:rsid w:val="00091714"/>
    <w:rsid w:val="00093B7A"/>
    <w:rsid w:val="00096747"/>
    <w:rsid w:val="000A1569"/>
    <w:rsid w:val="000A45DE"/>
    <w:rsid w:val="000A49C7"/>
    <w:rsid w:val="000A6BD5"/>
    <w:rsid w:val="000B0468"/>
    <w:rsid w:val="000B3B55"/>
    <w:rsid w:val="000B5600"/>
    <w:rsid w:val="000C149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2B6"/>
    <w:rsid w:val="00135008"/>
    <w:rsid w:val="00141AA2"/>
    <w:rsid w:val="00144A35"/>
    <w:rsid w:val="00150EA2"/>
    <w:rsid w:val="001568C8"/>
    <w:rsid w:val="00163661"/>
    <w:rsid w:val="00166B8F"/>
    <w:rsid w:val="001707E7"/>
    <w:rsid w:val="001709C2"/>
    <w:rsid w:val="00170EFB"/>
    <w:rsid w:val="001730F8"/>
    <w:rsid w:val="0017339F"/>
    <w:rsid w:val="001736D8"/>
    <w:rsid w:val="00174D0E"/>
    <w:rsid w:val="00176438"/>
    <w:rsid w:val="00176EC5"/>
    <w:rsid w:val="00182584"/>
    <w:rsid w:val="001841AD"/>
    <w:rsid w:val="001854FF"/>
    <w:rsid w:val="00186359"/>
    <w:rsid w:val="00190DFE"/>
    <w:rsid w:val="00194BD3"/>
    <w:rsid w:val="001965CA"/>
    <w:rsid w:val="00196B0A"/>
    <w:rsid w:val="001A0E0C"/>
    <w:rsid w:val="001A58CC"/>
    <w:rsid w:val="001A7EEC"/>
    <w:rsid w:val="001C0311"/>
    <w:rsid w:val="001C4861"/>
    <w:rsid w:val="001C6AFD"/>
    <w:rsid w:val="001D001B"/>
    <w:rsid w:val="001D12EF"/>
    <w:rsid w:val="001D21D4"/>
    <w:rsid w:val="001D447B"/>
    <w:rsid w:val="001D6847"/>
    <w:rsid w:val="001D7338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4D8A"/>
    <w:rsid w:val="00235E51"/>
    <w:rsid w:val="00236CBE"/>
    <w:rsid w:val="00243FCF"/>
    <w:rsid w:val="002472DA"/>
    <w:rsid w:val="002479E8"/>
    <w:rsid w:val="002510D8"/>
    <w:rsid w:val="00255D03"/>
    <w:rsid w:val="00262EEA"/>
    <w:rsid w:val="002634BE"/>
    <w:rsid w:val="00272CED"/>
    <w:rsid w:val="00276DA7"/>
    <w:rsid w:val="00277744"/>
    <w:rsid w:val="002803B1"/>
    <w:rsid w:val="00280917"/>
    <w:rsid w:val="00280CE1"/>
    <w:rsid w:val="002819DB"/>
    <w:rsid w:val="00290529"/>
    <w:rsid w:val="00293FD2"/>
    <w:rsid w:val="0029490E"/>
    <w:rsid w:val="002A4419"/>
    <w:rsid w:val="002A742C"/>
    <w:rsid w:val="002B2DEF"/>
    <w:rsid w:val="002B4392"/>
    <w:rsid w:val="002B5093"/>
    <w:rsid w:val="002C0E36"/>
    <w:rsid w:val="002C11EA"/>
    <w:rsid w:val="002C365D"/>
    <w:rsid w:val="002C3C2F"/>
    <w:rsid w:val="002C61CC"/>
    <w:rsid w:val="002D0428"/>
    <w:rsid w:val="002D085D"/>
    <w:rsid w:val="002D0B60"/>
    <w:rsid w:val="002D356F"/>
    <w:rsid w:val="002D7D0B"/>
    <w:rsid w:val="002E1B4F"/>
    <w:rsid w:val="002E28C2"/>
    <w:rsid w:val="002F028C"/>
    <w:rsid w:val="002F38C2"/>
    <w:rsid w:val="003004BA"/>
    <w:rsid w:val="003070C4"/>
    <w:rsid w:val="00307D96"/>
    <w:rsid w:val="00311B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2C88"/>
    <w:rsid w:val="00375E5D"/>
    <w:rsid w:val="00376563"/>
    <w:rsid w:val="00387B46"/>
    <w:rsid w:val="00390B03"/>
    <w:rsid w:val="00392F11"/>
    <w:rsid w:val="003957EA"/>
    <w:rsid w:val="00396ECB"/>
    <w:rsid w:val="003A04CC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09E"/>
    <w:rsid w:val="003F0D73"/>
    <w:rsid w:val="003F39D6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5EF9"/>
    <w:rsid w:val="00426B52"/>
    <w:rsid w:val="00426F1F"/>
    <w:rsid w:val="0043156E"/>
    <w:rsid w:val="00432F4F"/>
    <w:rsid w:val="004407C3"/>
    <w:rsid w:val="0044155D"/>
    <w:rsid w:val="00444746"/>
    <w:rsid w:val="00444C8A"/>
    <w:rsid w:val="0044552D"/>
    <w:rsid w:val="00445959"/>
    <w:rsid w:val="00452C81"/>
    <w:rsid w:val="00456ECA"/>
    <w:rsid w:val="00457FA0"/>
    <w:rsid w:val="00463E42"/>
    <w:rsid w:val="00466391"/>
    <w:rsid w:val="00474CFB"/>
    <w:rsid w:val="0047576C"/>
    <w:rsid w:val="00476A34"/>
    <w:rsid w:val="00482570"/>
    <w:rsid w:val="004850E0"/>
    <w:rsid w:val="00486A0B"/>
    <w:rsid w:val="00490BE6"/>
    <w:rsid w:val="00491403"/>
    <w:rsid w:val="004940A6"/>
    <w:rsid w:val="00494A37"/>
    <w:rsid w:val="0049563B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57C7"/>
    <w:rsid w:val="004D652B"/>
    <w:rsid w:val="004D7378"/>
    <w:rsid w:val="004E1608"/>
    <w:rsid w:val="004E1A4A"/>
    <w:rsid w:val="004E322E"/>
    <w:rsid w:val="004E481F"/>
    <w:rsid w:val="004E6239"/>
    <w:rsid w:val="004F0DEE"/>
    <w:rsid w:val="004F19EB"/>
    <w:rsid w:val="004F2867"/>
    <w:rsid w:val="004F31B7"/>
    <w:rsid w:val="004F3475"/>
    <w:rsid w:val="004F34BE"/>
    <w:rsid w:val="00507F44"/>
    <w:rsid w:val="005101F3"/>
    <w:rsid w:val="005110B4"/>
    <w:rsid w:val="005121C4"/>
    <w:rsid w:val="00520994"/>
    <w:rsid w:val="005222F6"/>
    <w:rsid w:val="005234C3"/>
    <w:rsid w:val="00523F39"/>
    <w:rsid w:val="005302DF"/>
    <w:rsid w:val="00530E32"/>
    <w:rsid w:val="005313BB"/>
    <w:rsid w:val="00535017"/>
    <w:rsid w:val="00537E67"/>
    <w:rsid w:val="00541B89"/>
    <w:rsid w:val="005449AD"/>
    <w:rsid w:val="00550091"/>
    <w:rsid w:val="005504B6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5AC5"/>
    <w:rsid w:val="005A160A"/>
    <w:rsid w:val="005A23D5"/>
    <w:rsid w:val="005A3117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07D9"/>
    <w:rsid w:val="005E4787"/>
    <w:rsid w:val="005E5AE9"/>
    <w:rsid w:val="005E6345"/>
    <w:rsid w:val="005F2289"/>
    <w:rsid w:val="005F29BD"/>
    <w:rsid w:val="005F3C37"/>
    <w:rsid w:val="005F61FE"/>
    <w:rsid w:val="006050DC"/>
    <w:rsid w:val="00605237"/>
    <w:rsid w:val="00611EF0"/>
    <w:rsid w:val="00612213"/>
    <w:rsid w:val="00620C30"/>
    <w:rsid w:val="00620DC5"/>
    <w:rsid w:val="00625535"/>
    <w:rsid w:val="00625C54"/>
    <w:rsid w:val="006309B6"/>
    <w:rsid w:val="00634EAB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200"/>
    <w:rsid w:val="006936A9"/>
    <w:rsid w:val="006A189D"/>
    <w:rsid w:val="006A1CD3"/>
    <w:rsid w:val="006A22A8"/>
    <w:rsid w:val="006A5737"/>
    <w:rsid w:val="006B1E6F"/>
    <w:rsid w:val="006B21EA"/>
    <w:rsid w:val="006B2D7C"/>
    <w:rsid w:val="006B63EC"/>
    <w:rsid w:val="006B7749"/>
    <w:rsid w:val="006C311C"/>
    <w:rsid w:val="006C394C"/>
    <w:rsid w:val="006C7F26"/>
    <w:rsid w:val="006D397E"/>
    <w:rsid w:val="006D625A"/>
    <w:rsid w:val="006D6342"/>
    <w:rsid w:val="006E27C2"/>
    <w:rsid w:val="006E2AEA"/>
    <w:rsid w:val="006E4F2F"/>
    <w:rsid w:val="006F48AC"/>
    <w:rsid w:val="006F6D29"/>
    <w:rsid w:val="007003CF"/>
    <w:rsid w:val="00705E63"/>
    <w:rsid w:val="00707DD0"/>
    <w:rsid w:val="00722AFA"/>
    <w:rsid w:val="00725319"/>
    <w:rsid w:val="00726D4F"/>
    <w:rsid w:val="0073088B"/>
    <w:rsid w:val="00732930"/>
    <w:rsid w:val="0073578A"/>
    <w:rsid w:val="00735B15"/>
    <w:rsid w:val="0073662A"/>
    <w:rsid w:val="00737AA2"/>
    <w:rsid w:val="007441CF"/>
    <w:rsid w:val="00745D21"/>
    <w:rsid w:val="00746E3D"/>
    <w:rsid w:val="00750105"/>
    <w:rsid w:val="007575D2"/>
    <w:rsid w:val="007576CF"/>
    <w:rsid w:val="0076022D"/>
    <w:rsid w:val="0076112E"/>
    <w:rsid w:val="007625C0"/>
    <w:rsid w:val="007625D7"/>
    <w:rsid w:val="00764E23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6B1"/>
    <w:rsid w:val="007958BB"/>
    <w:rsid w:val="00796A81"/>
    <w:rsid w:val="00796EE9"/>
    <w:rsid w:val="00797B1D"/>
    <w:rsid w:val="00797FEE"/>
    <w:rsid w:val="007B0FFC"/>
    <w:rsid w:val="007B5113"/>
    <w:rsid w:val="007B7706"/>
    <w:rsid w:val="007C0818"/>
    <w:rsid w:val="007D2035"/>
    <w:rsid w:val="007D37FB"/>
    <w:rsid w:val="007D3FC5"/>
    <w:rsid w:val="007D5F8F"/>
    <w:rsid w:val="007D7B05"/>
    <w:rsid w:val="007E374F"/>
    <w:rsid w:val="007E3C88"/>
    <w:rsid w:val="007E4179"/>
    <w:rsid w:val="007E6125"/>
    <w:rsid w:val="007F0404"/>
    <w:rsid w:val="007F06B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2F34"/>
    <w:rsid w:val="00827F17"/>
    <w:rsid w:val="0083278F"/>
    <w:rsid w:val="0083424F"/>
    <w:rsid w:val="0084257F"/>
    <w:rsid w:val="00842A6C"/>
    <w:rsid w:val="00844D96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86604"/>
    <w:rsid w:val="00893F17"/>
    <w:rsid w:val="008971F8"/>
    <w:rsid w:val="008A6A90"/>
    <w:rsid w:val="008B2D7C"/>
    <w:rsid w:val="008B2F7D"/>
    <w:rsid w:val="008B6394"/>
    <w:rsid w:val="008B6A6B"/>
    <w:rsid w:val="008B7045"/>
    <w:rsid w:val="008C2BBB"/>
    <w:rsid w:val="008C667D"/>
    <w:rsid w:val="008C713D"/>
    <w:rsid w:val="008C7902"/>
    <w:rsid w:val="008D06A1"/>
    <w:rsid w:val="008D366D"/>
    <w:rsid w:val="008D3A92"/>
    <w:rsid w:val="008D52EE"/>
    <w:rsid w:val="008D6585"/>
    <w:rsid w:val="008E12B3"/>
    <w:rsid w:val="008E428D"/>
    <w:rsid w:val="008E4C26"/>
    <w:rsid w:val="008E643A"/>
    <w:rsid w:val="008E6E92"/>
    <w:rsid w:val="008E73FF"/>
    <w:rsid w:val="008F03FA"/>
    <w:rsid w:val="008F04F8"/>
    <w:rsid w:val="008F0D46"/>
    <w:rsid w:val="008F433C"/>
    <w:rsid w:val="008F4AFD"/>
    <w:rsid w:val="008F6646"/>
    <w:rsid w:val="008F6939"/>
    <w:rsid w:val="0090017C"/>
    <w:rsid w:val="00904FBC"/>
    <w:rsid w:val="00910B12"/>
    <w:rsid w:val="009112ED"/>
    <w:rsid w:val="0091629A"/>
    <w:rsid w:val="00920274"/>
    <w:rsid w:val="00922E6F"/>
    <w:rsid w:val="00923C33"/>
    <w:rsid w:val="00924BF1"/>
    <w:rsid w:val="00925B4A"/>
    <w:rsid w:val="00926BF4"/>
    <w:rsid w:val="00934384"/>
    <w:rsid w:val="00934511"/>
    <w:rsid w:val="0093559E"/>
    <w:rsid w:val="00940C62"/>
    <w:rsid w:val="00953D54"/>
    <w:rsid w:val="00961FBF"/>
    <w:rsid w:val="00964466"/>
    <w:rsid w:val="0096784C"/>
    <w:rsid w:val="0097194C"/>
    <w:rsid w:val="00973B94"/>
    <w:rsid w:val="00974D53"/>
    <w:rsid w:val="00980216"/>
    <w:rsid w:val="009829DB"/>
    <w:rsid w:val="00983288"/>
    <w:rsid w:val="00992692"/>
    <w:rsid w:val="00993EA8"/>
    <w:rsid w:val="009943F3"/>
    <w:rsid w:val="0099542C"/>
    <w:rsid w:val="009A0163"/>
    <w:rsid w:val="009A0F69"/>
    <w:rsid w:val="009A107C"/>
    <w:rsid w:val="009A5D9F"/>
    <w:rsid w:val="009A7151"/>
    <w:rsid w:val="009B0FCC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1B6E"/>
    <w:rsid w:val="00A130E6"/>
    <w:rsid w:val="00A212F1"/>
    <w:rsid w:val="00A269CC"/>
    <w:rsid w:val="00A26B83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5378"/>
    <w:rsid w:val="00A90636"/>
    <w:rsid w:val="00A90A36"/>
    <w:rsid w:val="00A966E7"/>
    <w:rsid w:val="00A96811"/>
    <w:rsid w:val="00A97331"/>
    <w:rsid w:val="00AA0DBE"/>
    <w:rsid w:val="00AA2693"/>
    <w:rsid w:val="00AB0D03"/>
    <w:rsid w:val="00AB315C"/>
    <w:rsid w:val="00AC066C"/>
    <w:rsid w:val="00AC35AC"/>
    <w:rsid w:val="00AC365D"/>
    <w:rsid w:val="00AD00A7"/>
    <w:rsid w:val="00AD6066"/>
    <w:rsid w:val="00AE2080"/>
    <w:rsid w:val="00AE2177"/>
    <w:rsid w:val="00AE35DA"/>
    <w:rsid w:val="00AE4E0F"/>
    <w:rsid w:val="00AE69C4"/>
    <w:rsid w:val="00AE7C8A"/>
    <w:rsid w:val="00AF2B14"/>
    <w:rsid w:val="00AF4835"/>
    <w:rsid w:val="00AF492C"/>
    <w:rsid w:val="00AF7342"/>
    <w:rsid w:val="00B0003B"/>
    <w:rsid w:val="00B02CB6"/>
    <w:rsid w:val="00B05FC9"/>
    <w:rsid w:val="00B103CF"/>
    <w:rsid w:val="00B11828"/>
    <w:rsid w:val="00B12E92"/>
    <w:rsid w:val="00B175E1"/>
    <w:rsid w:val="00B2054C"/>
    <w:rsid w:val="00B21D22"/>
    <w:rsid w:val="00B21E8F"/>
    <w:rsid w:val="00B22407"/>
    <w:rsid w:val="00B22F1A"/>
    <w:rsid w:val="00B26294"/>
    <w:rsid w:val="00B26C69"/>
    <w:rsid w:val="00B27B2A"/>
    <w:rsid w:val="00B31236"/>
    <w:rsid w:val="00B35BB3"/>
    <w:rsid w:val="00B367AC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81E0C"/>
    <w:rsid w:val="00B833CD"/>
    <w:rsid w:val="00B85085"/>
    <w:rsid w:val="00B914E8"/>
    <w:rsid w:val="00B96F4E"/>
    <w:rsid w:val="00B97037"/>
    <w:rsid w:val="00B975FF"/>
    <w:rsid w:val="00BA1055"/>
    <w:rsid w:val="00BA1B2E"/>
    <w:rsid w:val="00BA2E77"/>
    <w:rsid w:val="00BA59CE"/>
    <w:rsid w:val="00BA5B06"/>
    <w:rsid w:val="00BA66CD"/>
    <w:rsid w:val="00BA76B5"/>
    <w:rsid w:val="00BB346A"/>
    <w:rsid w:val="00BB54CF"/>
    <w:rsid w:val="00BC373A"/>
    <w:rsid w:val="00BC58B8"/>
    <w:rsid w:val="00BC5BFC"/>
    <w:rsid w:val="00BD6B11"/>
    <w:rsid w:val="00BE04FA"/>
    <w:rsid w:val="00BE1E3E"/>
    <w:rsid w:val="00BE4F61"/>
    <w:rsid w:val="00BE4FB9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23F2"/>
    <w:rsid w:val="00C14670"/>
    <w:rsid w:val="00C14EDF"/>
    <w:rsid w:val="00C15AE2"/>
    <w:rsid w:val="00C22709"/>
    <w:rsid w:val="00C25035"/>
    <w:rsid w:val="00C319F2"/>
    <w:rsid w:val="00C33E03"/>
    <w:rsid w:val="00C3787F"/>
    <w:rsid w:val="00C41563"/>
    <w:rsid w:val="00C43C4C"/>
    <w:rsid w:val="00C4437A"/>
    <w:rsid w:val="00C45DAE"/>
    <w:rsid w:val="00C4658F"/>
    <w:rsid w:val="00C47D7E"/>
    <w:rsid w:val="00C54AF7"/>
    <w:rsid w:val="00C55D5B"/>
    <w:rsid w:val="00C635C1"/>
    <w:rsid w:val="00C63A28"/>
    <w:rsid w:val="00C66A4F"/>
    <w:rsid w:val="00C80F1C"/>
    <w:rsid w:val="00C863D5"/>
    <w:rsid w:val="00C91A55"/>
    <w:rsid w:val="00C931D7"/>
    <w:rsid w:val="00CA2B1A"/>
    <w:rsid w:val="00CA34FD"/>
    <w:rsid w:val="00CA3EBC"/>
    <w:rsid w:val="00CA562D"/>
    <w:rsid w:val="00CA64DD"/>
    <w:rsid w:val="00CB04F0"/>
    <w:rsid w:val="00CB2F79"/>
    <w:rsid w:val="00CB3319"/>
    <w:rsid w:val="00CC13A0"/>
    <w:rsid w:val="00CC3288"/>
    <w:rsid w:val="00CC6145"/>
    <w:rsid w:val="00CC61D3"/>
    <w:rsid w:val="00CD5082"/>
    <w:rsid w:val="00CD6139"/>
    <w:rsid w:val="00CE0A32"/>
    <w:rsid w:val="00CE1627"/>
    <w:rsid w:val="00CE3053"/>
    <w:rsid w:val="00CE4262"/>
    <w:rsid w:val="00CE4B8C"/>
    <w:rsid w:val="00CF11C1"/>
    <w:rsid w:val="00CF23FA"/>
    <w:rsid w:val="00CF2AA7"/>
    <w:rsid w:val="00D01EFD"/>
    <w:rsid w:val="00D03210"/>
    <w:rsid w:val="00D0327B"/>
    <w:rsid w:val="00D03B61"/>
    <w:rsid w:val="00D07FEC"/>
    <w:rsid w:val="00D100A1"/>
    <w:rsid w:val="00D11110"/>
    <w:rsid w:val="00D1164C"/>
    <w:rsid w:val="00D13F86"/>
    <w:rsid w:val="00D1486D"/>
    <w:rsid w:val="00D148AF"/>
    <w:rsid w:val="00D1677A"/>
    <w:rsid w:val="00D2003F"/>
    <w:rsid w:val="00D204BD"/>
    <w:rsid w:val="00D24635"/>
    <w:rsid w:val="00D366AC"/>
    <w:rsid w:val="00D42EC0"/>
    <w:rsid w:val="00D4395D"/>
    <w:rsid w:val="00D4723F"/>
    <w:rsid w:val="00D5078B"/>
    <w:rsid w:val="00D5117C"/>
    <w:rsid w:val="00D51E00"/>
    <w:rsid w:val="00D531A8"/>
    <w:rsid w:val="00D54384"/>
    <w:rsid w:val="00D60808"/>
    <w:rsid w:val="00D60971"/>
    <w:rsid w:val="00D61AEF"/>
    <w:rsid w:val="00D6304D"/>
    <w:rsid w:val="00D63C92"/>
    <w:rsid w:val="00D67993"/>
    <w:rsid w:val="00D739BA"/>
    <w:rsid w:val="00D75918"/>
    <w:rsid w:val="00D7665D"/>
    <w:rsid w:val="00D80CD8"/>
    <w:rsid w:val="00D87BB2"/>
    <w:rsid w:val="00D96DCC"/>
    <w:rsid w:val="00DA0714"/>
    <w:rsid w:val="00DA1E8F"/>
    <w:rsid w:val="00DA5C10"/>
    <w:rsid w:val="00DB0852"/>
    <w:rsid w:val="00DB413A"/>
    <w:rsid w:val="00DB60C0"/>
    <w:rsid w:val="00DC0B99"/>
    <w:rsid w:val="00DC3949"/>
    <w:rsid w:val="00DC3E3C"/>
    <w:rsid w:val="00DC4D97"/>
    <w:rsid w:val="00DC65D6"/>
    <w:rsid w:val="00DC789C"/>
    <w:rsid w:val="00DD0E0D"/>
    <w:rsid w:val="00DD2469"/>
    <w:rsid w:val="00DD28B3"/>
    <w:rsid w:val="00DD7D9E"/>
    <w:rsid w:val="00DE62A7"/>
    <w:rsid w:val="00DE7931"/>
    <w:rsid w:val="00DF1411"/>
    <w:rsid w:val="00DF25B9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14DDC"/>
    <w:rsid w:val="00E23FC1"/>
    <w:rsid w:val="00E2462E"/>
    <w:rsid w:val="00E249C0"/>
    <w:rsid w:val="00E26038"/>
    <w:rsid w:val="00E33D8A"/>
    <w:rsid w:val="00E3433B"/>
    <w:rsid w:val="00E345A8"/>
    <w:rsid w:val="00E34AF5"/>
    <w:rsid w:val="00E362F4"/>
    <w:rsid w:val="00E36F84"/>
    <w:rsid w:val="00E41B66"/>
    <w:rsid w:val="00E45D0B"/>
    <w:rsid w:val="00E526B6"/>
    <w:rsid w:val="00E53C8C"/>
    <w:rsid w:val="00E55584"/>
    <w:rsid w:val="00E612D4"/>
    <w:rsid w:val="00E62BF2"/>
    <w:rsid w:val="00E644D9"/>
    <w:rsid w:val="00E64C82"/>
    <w:rsid w:val="00E67BF9"/>
    <w:rsid w:val="00E711C5"/>
    <w:rsid w:val="00E71E6F"/>
    <w:rsid w:val="00E722F3"/>
    <w:rsid w:val="00E74B67"/>
    <w:rsid w:val="00E766AA"/>
    <w:rsid w:val="00E8162E"/>
    <w:rsid w:val="00E82ECB"/>
    <w:rsid w:val="00E834BD"/>
    <w:rsid w:val="00E84BED"/>
    <w:rsid w:val="00E852DB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446B"/>
    <w:rsid w:val="00EB44DE"/>
    <w:rsid w:val="00EB76FE"/>
    <w:rsid w:val="00EC297B"/>
    <w:rsid w:val="00EC49A1"/>
    <w:rsid w:val="00EC560B"/>
    <w:rsid w:val="00ED0006"/>
    <w:rsid w:val="00ED5E11"/>
    <w:rsid w:val="00EF1C7A"/>
    <w:rsid w:val="00EF3BBD"/>
    <w:rsid w:val="00EF3E16"/>
    <w:rsid w:val="00F02B7C"/>
    <w:rsid w:val="00F0389C"/>
    <w:rsid w:val="00F041A3"/>
    <w:rsid w:val="00F067B4"/>
    <w:rsid w:val="00F06D85"/>
    <w:rsid w:val="00F108E1"/>
    <w:rsid w:val="00F120F3"/>
    <w:rsid w:val="00F15480"/>
    <w:rsid w:val="00F16ADB"/>
    <w:rsid w:val="00F202A0"/>
    <w:rsid w:val="00F20DCB"/>
    <w:rsid w:val="00F20E57"/>
    <w:rsid w:val="00F22FB7"/>
    <w:rsid w:val="00F2526C"/>
    <w:rsid w:val="00F31983"/>
    <w:rsid w:val="00F40AC0"/>
    <w:rsid w:val="00F43042"/>
    <w:rsid w:val="00F43CAF"/>
    <w:rsid w:val="00F441BA"/>
    <w:rsid w:val="00F453D0"/>
    <w:rsid w:val="00F4789D"/>
    <w:rsid w:val="00F47A8A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0DA4"/>
    <w:rsid w:val="00F644D6"/>
    <w:rsid w:val="00F66E17"/>
    <w:rsid w:val="00F671D6"/>
    <w:rsid w:val="00F70E50"/>
    <w:rsid w:val="00F72250"/>
    <w:rsid w:val="00F76AB9"/>
    <w:rsid w:val="00F76CE3"/>
    <w:rsid w:val="00F80CD6"/>
    <w:rsid w:val="00F81724"/>
    <w:rsid w:val="00F87AE5"/>
    <w:rsid w:val="00F951F2"/>
    <w:rsid w:val="00F97096"/>
    <w:rsid w:val="00FA2285"/>
    <w:rsid w:val="00FB0D07"/>
    <w:rsid w:val="00FB1482"/>
    <w:rsid w:val="00FB2121"/>
    <w:rsid w:val="00FB3636"/>
    <w:rsid w:val="00FB6749"/>
    <w:rsid w:val="00FC6693"/>
    <w:rsid w:val="00FC7E96"/>
    <w:rsid w:val="00FD01C1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142EC7"/>
  <w15:docId w15:val="{F2DAF0E6-00A2-4BA0-A946-F1EA1151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B6"/>
  </w:style>
  <w:style w:type="paragraph" w:styleId="Titre1">
    <w:name w:val="heading 1"/>
    <w:basedOn w:val="Normal"/>
    <w:next w:val="paragraphe1"/>
    <w:link w:val="Titre1C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asciiTheme="majorHAnsi" w:hAnsiTheme="majorHAnsi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  <w:rsid w:val="00C25035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Notedebasdepage">
    <w:name w:val="footnote text"/>
    <w:basedOn w:val="Normal"/>
    <w:semiHidden/>
    <w:rsid w:val="00243FCF"/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0C4CDE"/>
    <w:pPr>
      <w:numPr>
        <w:ilvl w:val="2"/>
        <w:numId w:val="33"/>
      </w:numPr>
      <w:ind w:left="1475" w:hanging="28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lang w:val="fr-CA"/>
    </w:rPr>
  </w:style>
  <w:style w:type="character" w:customStyle="1" w:styleId="Titre2Car">
    <w:name w:val="Titre 2 Car"/>
    <w:basedOn w:val="Policepardfaut"/>
    <w:link w:val="Titre2"/>
    <w:rsid w:val="001342B6"/>
    <w:rPr>
      <w:rFonts w:asciiTheme="majorHAnsi" w:hAnsiTheme="majorHAnsi" w:cs="Arial"/>
      <w:b/>
      <w:sz w:val="24"/>
    </w:rPr>
  </w:style>
  <w:style w:type="paragraph" w:styleId="Corpsdetexte">
    <w:name w:val="Body Text"/>
    <w:basedOn w:val="Normal"/>
    <w:link w:val="CorpsdetexteCar"/>
    <w:rsid w:val="003F6BB7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A966E7"/>
    <w:rPr>
      <w:rFonts w:ascii="Century Gothic" w:hAnsi="Century Gothic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auclassique4">
    <w:name w:val="Table Classic 4"/>
    <w:basedOn w:val="TableauNormal"/>
    <w:rsid w:val="001568C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rsid w:val="00FF465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customStyle="1" w:styleId="Paragraphe">
    <w:name w:val="Paragraphe"/>
    <w:basedOn w:val="Normal"/>
    <w:qFormat/>
    <w:rsid w:val="000C4CDE"/>
    <w:pPr>
      <w:numPr>
        <w:ilvl w:val="1"/>
        <w:numId w:val="33"/>
      </w:numPr>
      <w:ind w:left="1208" w:hanging="357"/>
    </w:pPr>
  </w:style>
  <w:style w:type="paragraph" w:styleId="Liste">
    <w:name w:val="List"/>
    <w:basedOn w:val="Normal"/>
    <w:rsid w:val="003F6BB7"/>
    <w:pPr>
      <w:numPr>
        <w:numId w:val="18"/>
      </w:numPr>
      <w:ind w:left="567" w:hanging="567"/>
      <w:contextualSpacing/>
      <w:jc w:val="both"/>
    </w:pPr>
  </w:style>
  <w:style w:type="paragraph" w:styleId="Liste2">
    <w:name w:val="List 2"/>
    <w:basedOn w:val="Normal"/>
    <w:rsid w:val="003F6BB7"/>
    <w:pPr>
      <w:numPr>
        <w:ilvl w:val="1"/>
        <w:numId w:val="18"/>
      </w:numPr>
      <w:contextualSpacing/>
      <w:jc w:val="both"/>
    </w:pPr>
  </w:style>
  <w:style w:type="paragraph" w:styleId="Liste3">
    <w:name w:val="List 3"/>
    <w:basedOn w:val="Normal"/>
    <w:rsid w:val="003F6BB7"/>
    <w:pPr>
      <w:numPr>
        <w:ilvl w:val="2"/>
        <w:numId w:val="18"/>
      </w:numPr>
      <w:ind w:left="1702" w:hanging="284"/>
      <w:contextualSpacing/>
      <w:jc w:val="both"/>
    </w:pPr>
  </w:style>
  <w:style w:type="paragraph" w:customStyle="1" w:styleId="Paragraphe10">
    <w:name w:val="Paragraphe1"/>
    <w:basedOn w:val="Retraitcorpsdetexte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1581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115813"/>
  </w:style>
  <w:style w:type="paragraph" w:styleId="NormalWeb">
    <w:name w:val="Normal (Web)"/>
    <w:basedOn w:val="Normal"/>
    <w:uiPriority w:val="99"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122-PScript-2021\PScript-2021\CDC\H-PScript-CdC-Pr&#233;noms-202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5" ma:contentTypeDescription="Crée un document." ma:contentTypeScope="" ma:versionID="9288f812e63c9abc143b96d5471c76d2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9eaaa5f588d4d9d433a4c59e8be2718d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4743dd8-28f7-495f-b61c-895ac0d94eec}" ma:internalName="TaxCatchAll" ma:showField="CatchAllData" ma:web="4f59afc1-9a8a-4fb4-a375-c0d981ade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d2dec-4ece-4e20-a992-7fd9f36be7a3">
      <Terms xmlns="http://schemas.microsoft.com/office/infopath/2007/PartnerControls"/>
    </lcf76f155ced4ddcb4097134ff3c332f>
    <TaxCatchAll xmlns="4f59afc1-9a8a-4fb4-a375-c0d981ade2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2AA4-3B4A-4D07-8476-9C7EB63C1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C989D-289E-42EF-BDA7-B1A891D9C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786D9-2B71-4DDB-A6B6-63988A12C71A}">
  <ds:schemaRefs>
    <ds:schemaRef ds:uri="http://schemas.microsoft.com/office/2006/metadata/properties"/>
    <ds:schemaRef ds:uri="http://schemas.microsoft.com/office/infopath/2007/PartnerControls"/>
    <ds:schemaRef ds:uri="747d2dec-4ece-4e20-a992-7fd9f36be7a3"/>
    <ds:schemaRef ds:uri="4f59afc1-9a8a-4fb4-a375-c0d981ade2a0"/>
  </ds:schemaRefs>
</ds:datastoreItem>
</file>

<file path=customXml/itemProps4.xml><?xml version="1.0" encoding="utf-8"?>
<ds:datastoreItem xmlns:ds="http://schemas.openxmlformats.org/officeDocument/2006/customXml" ds:itemID="{F0BD3B3A-71F2-46C7-9193-0B401A5E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H-PScript-CdC-Prénoms-2021</Template>
  <TotalTime>169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TPI</vt:lpstr>
    </vt:vector>
  </TitlesOfParts>
  <Manager>PAT et JLD</Manager>
  <Company>ETML</Company>
  <LinksUpToDate>false</LinksUpToDate>
  <CharactersWithSpaces>1845</CharactersWithSpaces>
  <SharedDoc>false</SharedDoc>
  <HLinks>
    <vt:vector size="24" baseType="variant">
      <vt:variant>
        <vt:i4>3538954</vt:i4>
      </vt:variant>
      <vt:variant>
        <vt:i4>9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6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3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TPI</dc:title>
  <dc:creator>Théo Gebhardt</dc:creator>
  <cp:lastModifiedBy>Emilien Charpié</cp:lastModifiedBy>
  <cp:revision>33</cp:revision>
  <cp:lastPrinted>2013-03-04T13:54:00Z</cp:lastPrinted>
  <dcterms:created xsi:type="dcterms:W3CDTF">2021-05-05T14:05:00Z</dcterms:created>
  <dcterms:modified xsi:type="dcterms:W3CDTF">2022-05-04T07:06:00Z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